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72"/>
          <w:szCs w:val="40"/>
          <w:lang w:val="en-US" w:eastAsia="zh-Hans"/>
        </w:rPr>
      </w:pPr>
      <w:r>
        <w:rPr>
          <w:rFonts w:hint="eastAsia"/>
          <w:lang w:val="en-US" w:eastAsia="zh-Hans"/>
        </w:rPr>
        <w:t>测试下</w: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F8F88"/>
    <w:rsid w:val="1F7C2E04"/>
    <w:rsid w:val="2297465F"/>
    <w:rsid w:val="2A4D98A3"/>
    <w:rsid w:val="3F77D9A6"/>
    <w:rsid w:val="3FDF98EA"/>
    <w:rsid w:val="4F6FC5AE"/>
    <w:rsid w:val="59FAB93C"/>
    <w:rsid w:val="5DDB8E0D"/>
    <w:rsid w:val="6B969513"/>
    <w:rsid w:val="6C8F8F88"/>
    <w:rsid w:val="72E581D6"/>
    <w:rsid w:val="7A772B43"/>
    <w:rsid w:val="7C787E59"/>
    <w:rsid w:val="7EBB03FB"/>
    <w:rsid w:val="7FCBA041"/>
    <w:rsid w:val="AFAB08CC"/>
    <w:rsid w:val="B3EF3F25"/>
    <w:rsid w:val="B4FA4EE1"/>
    <w:rsid w:val="EF9F3D98"/>
    <w:rsid w:val="F1FF139D"/>
    <w:rsid w:val="F3FF8630"/>
    <w:rsid w:val="F7BE10F9"/>
    <w:rsid w:val="FB6EF65F"/>
    <w:rsid w:val="FBD9ACE9"/>
    <w:rsid w:val="FBFDAEFA"/>
    <w:rsid w:val="FBFF1E13"/>
    <w:rsid w:val="FBFFF2A4"/>
    <w:rsid w:val="FE77C244"/>
    <w:rsid w:val="FFEFA3C8"/>
    <w:rsid w:val="FFF7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hengxs/Library/Containers/com.kingsoft.wpsoffice.mac/Data/.kingsoft/office6/templates/download/08b1dc90e3e29f2e3cf0e4c8750df6a0/&#20250;&#35758;&#32426;&#35201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2023-08-14T17:20:00Z</dcterms:created>
  <dc:creator>阿森</dc:creator>
  <cp:lastModifiedBy>阿森</cp:lastModifiedBy>
  <dcterms:modified xsi:type="dcterms:W3CDTF">2023-08-14T09:32:59Z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4C6CC83B1FF81EC94581D964397F2A66_41</vt:lpwstr>
  </property>
</Properties>
</file>